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21379" w14:textId="797D66C4" w:rsidR="009C039F" w:rsidRPr="009C039F" w:rsidRDefault="009C039F" w:rsidP="00065D15">
      <w:pPr>
        <w:tabs>
          <w:tab w:val="left" w:pos="2580"/>
          <w:tab w:val="left" w:pos="4740"/>
        </w:tabs>
        <w:spacing w:after="0"/>
        <w:rPr>
          <w:rStyle w:val="Style1"/>
          <w:b w:val="0"/>
          <w:bCs/>
          <w:i w:val="0"/>
          <w:iCs/>
        </w:rPr>
      </w:pPr>
      <w:r w:rsidRPr="009C039F">
        <w:rPr>
          <w:rStyle w:val="Style1"/>
          <w:b w:val="0"/>
          <w:bCs/>
          <w:i w:val="0"/>
          <w:iCs/>
        </w:rPr>
        <w:t>Program Area Focus:</w:t>
      </w:r>
      <w:r>
        <w:rPr>
          <w:rStyle w:val="Style1"/>
          <w:b w:val="0"/>
          <w:bCs/>
          <w:i w:val="0"/>
          <w:iCs/>
        </w:rPr>
        <w:t xml:space="preserve"> </w:t>
      </w:r>
      <w:r w:rsidRPr="009C039F">
        <w:rPr>
          <w:rStyle w:val="Style1"/>
        </w:rPr>
        <w:t xml:space="preserve"> </w:t>
      </w:r>
      <w:sdt>
        <w:sdtPr>
          <w:rPr>
            <w:rStyle w:val="Style1"/>
          </w:rPr>
          <w:alias w:val="Program Area Focus"/>
          <w:tag w:val="Program Area Focus"/>
          <w:id w:val="-253354979"/>
          <w:placeholder>
            <w:docPart w:val="9800CA0E25DC413EA900F9AE77086C20"/>
          </w:placeholder>
          <w:comboBox>
            <w:listItem w:value="Choose an item."/>
            <w:listItem w:displayText="Bigger and Better Business" w:value="Bigger and Better Business"/>
            <w:listItem w:displayText="Education" w:value="Education"/>
            <w:listItem w:displayText="Membership" w:value="Membership"/>
            <w:listItem w:displayText="Sigma Beta Club" w:value="Sigma Beta Club"/>
            <w:listItem w:displayText="Social Action" w:value="Social Action"/>
          </w:comboBox>
        </w:sdtPr>
        <w:sdtEndPr>
          <w:rPr>
            <w:rStyle w:val="Style1"/>
          </w:rPr>
        </w:sdtEndPr>
        <w:sdtContent>
          <w:r w:rsidR="00A25821">
            <w:rPr>
              <w:rStyle w:val="Style1"/>
            </w:rPr>
            <w:t>Membership</w:t>
          </w:r>
        </w:sdtContent>
      </w:sdt>
    </w:p>
    <w:p w14:paraId="20A1F634" w14:textId="77777777" w:rsidR="00375F7F" w:rsidRDefault="009C039F" w:rsidP="009C039F">
      <w:pPr>
        <w:tabs>
          <w:tab w:val="left" w:pos="2580"/>
          <w:tab w:val="left" w:pos="4125"/>
          <w:tab w:val="left" w:pos="4740"/>
          <w:tab w:val="left" w:pos="5070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Black Spend Event?</w:t>
      </w:r>
      <w:r w:rsidR="00542FC5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sdt>
        <w:sdtPr>
          <w:rPr>
            <w:rFonts w:ascii="Times New Roman" w:eastAsia="Times New Roman" w:hAnsi="Times New Roman" w:cs="Times New Roman"/>
            <w:sz w:val="24"/>
            <w:szCs w:val="24"/>
          </w:rPr>
          <w:id w:val="-67426300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201D3">
            <w:rPr>
              <w:rFonts w:ascii="MS Gothic" w:eastAsia="MS Gothic" w:hAnsi="MS Gothic" w:cs="Times New Roman" w:hint="eastAsia"/>
              <w:sz w:val="24"/>
              <w:szCs w:val="24"/>
            </w:rPr>
            <w:t>☐</w:t>
          </w:r>
        </w:sdtContent>
      </w:sdt>
      <w:r w:rsidR="00594211">
        <w:rPr>
          <w:rFonts w:ascii="Times New Roman" w:eastAsia="Times New Roman" w:hAnsi="Times New Roman" w:cs="Times New Roman"/>
          <w:sz w:val="24"/>
          <w:szCs w:val="24"/>
        </w:rPr>
        <w:tab/>
      </w:r>
      <w:r w:rsidR="00594211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Amount: </w:t>
      </w:r>
      <w:r w:rsidRPr="009C039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sdt>
        <w:sdtPr>
          <w:rPr>
            <w:rStyle w:val="Strong"/>
          </w:rPr>
          <w:alias w:val="If this is a Black Spend Event, enter the amount"/>
          <w:tag w:val="If this is a Black Spend Event, enter the amount"/>
          <w:id w:val="-2072100709"/>
          <w:lock w:val="sdtLocked"/>
          <w:placeholder>
            <w:docPart w:val="B1B93EEEE41E4A2897D9207AB8904D83"/>
          </w:placeholder>
          <w:showingPlcHdr/>
        </w:sdtPr>
        <w:sdtEndPr>
          <w:rPr>
            <w:rStyle w:val="DefaultParagraphFont"/>
            <w:rFonts w:ascii="Times New Roman" w:eastAsia="Times New Roman" w:hAnsi="Times New Roman" w:cs="Times New Roman"/>
            <w:b w:val="0"/>
            <w:bCs w:val="0"/>
            <w:sz w:val="24"/>
            <w:szCs w:val="24"/>
          </w:rPr>
        </w:sdtEndPr>
        <w:sdtContent>
          <w:r w:rsidR="00173EAF">
            <w:rPr>
              <w:rStyle w:val="PlaceholderText"/>
            </w:rPr>
            <w:t>Enter a decimal amount</w:t>
          </w:r>
        </w:sdtContent>
      </w:sdt>
    </w:p>
    <w:p w14:paraId="006EFC4A" w14:textId="77777777" w:rsidR="008E410D" w:rsidRDefault="008E410D" w:rsidP="00B17A08">
      <w:pPr>
        <w:tabs>
          <w:tab w:val="left" w:pos="3540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CD15CBA" w14:textId="7C6319C8" w:rsidR="00B17A08" w:rsidRPr="00C8796C" w:rsidRDefault="00594211" w:rsidP="00B17A08">
      <w:pPr>
        <w:tabs>
          <w:tab w:val="left" w:pos="3540"/>
        </w:tabs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Date: </w:t>
      </w:r>
      <w:sdt>
        <w:sdtPr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id w:val="-1118523958"/>
          <w:placeholder>
            <w:docPart w:val="F59662BAEF204799917B3C1359B6CA87"/>
          </w:placeholder>
          <w:date w:fullDate="2021-08-30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r w:rsidR="00620EC0"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>8/30/2021</w:t>
          </w:r>
        </w:sdtContent>
      </w:sdt>
      <w:r w:rsidR="00B17A08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="00B17A08">
        <w:rPr>
          <w:rFonts w:ascii="Times New Roman" w:eastAsia="Times New Roman" w:hAnsi="Times New Roman" w:cs="Times New Roman"/>
          <w:sz w:val="24"/>
          <w:szCs w:val="24"/>
        </w:rPr>
        <w:t xml:space="preserve">Location: </w:t>
      </w:r>
      <w:sdt>
        <w:sdtPr>
          <w:rPr>
            <w:rFonts w:ascii="Times New Roman" w:eastAsia="Times New Roman" w:hAnsi="Times New Roman" w:cs="Times New Roman"/>
            <w:sz w:val="24"/>
            <w:szCs w:val="24"/>
          </w:rPr>
          <w:id w:val="-1854254058"/>
          <w:placeholder>
            <w:docPart w:val="8464C26C18A94879B70C2A23E508085E"/>
          </w:placeholder>
        </w:sdtPr>
        <w:sdtEndPr/>
        <w:sdtContent>
          <w:r w:rsidR="00620EC0">
            <w:rPr>
              <w:rFonts w:ascii="Times New Roman" w:eastAsia="Times New Roman" w:hAnsi="Times New Roman" w:cs="Times New Roman"/>
              <w:sz w:val="24"/>
              <w:szCs w:val="24"/>
            </w:rPr>
            <w:t>College Avenue &amp; Foust Park, Greensboro, NC</w:t>
          </w:r>
        </w:sdtContent>
      </w:sdt>
    </w:p>
    <w:p w14:paraId="46DF2E1A" w14:textId="77777777" w:rsidR="00095542" w:rsidRDefault="00095542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AF87B46" w14:textId="5287B582" w:rsidR="00A543AE" w:rsidRDefault="004D3B3F" w:rsidP="004024E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sdt>
        <w:sdtPr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id w:val="-1555537697"/>
          <w:placeholder>
            <w:docPart w:val="2E8A82871112484190BD6C467438CE58"/>
          </w:placeholder>
          <w:date w:fullDate="2021-06-19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r w:rsidR="00620EC0"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>6/19/2021</w:t>
          </w:r>
        </w:sdtContent>
      </w:sdt>
      <w:r w:rsidR="0095593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74763F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proofErr w:type="gramStart"/>
      <w:r w:rsidR="0074763F">
        <w:rPr>
          <w:rFonts w:ascii="Times New Roman" w:eastAsia="Times New Roman" w:hAnsi="Times New Roman" w:cs="Times New Roman"/>
          <w:sz w:val="24"/>
          <w:szCs w:val="24"/>
        </w:rPr>
        <w:t>Brothers</w:t>
      </w:r>
      <w:proofErr w:type="gramEnd"/>
      <w:r w:rsidR="0074763F">
        <w:rPr>
          <w:rFonts w:ascii="Times New Roman" w:eastAsia="Times New Roman" w:hAnsi="Times New Roman" w:cs="Times New Roman"/>
          <w:sz w:val="24"/>
          <w:szCs w:val="24"/>
        </w:rPr>
        <w:t xml:space="preserve"> of the Eta Chapter of Phi Beta Sigma</w:t>
      </w:r>
      <w:r w:rsidR="0095593B">
        <w:rPr>
          <w:rFonts w:ascii="Times New Roman" w:eastAsia="Times New Roman" w:hAnsi="Times New Roman" w:cs="Times New Roman"/>
          <w:sz w:val="24"/>
          <w:szCs w:val="24"/>
        </w:rPr>
        <w:t xml:space="preserve"> Fraternity Incorporated</w:t>
      </w:r>
      <w:r w:rsidR="0074763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eastAsia="Times New Roman" w:hAnsi="Times New Roman" w:cs="Times New Roman"/>
            <w:sz w:val="24"/>
            <w:szCs w:val="24"/>
          </w:rPr>
          <w:id w:val="-466351674"/>
          <w:placeholder>
            <w:docPart w:val="D0DC2822142A4CF6BA939FF64B7D7DEF"/>
          </w:placeholder>
        </w:sdtPr>
        <w:sdtEndPr>
          <w:rPr>
            <w:i/>
            <w:iCs/>
          </w:rPr>
        </w:sdtEndPr>
        <w:sdtContent>
          <w:r w:rsidR="00620EC0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joined with the </w:t>
          </w:r>
          <w:proofErr w:type="spellStart"/>
          <w:r w:rsidR="00620EC0">
            <w:rPr>
              <w:rFonts w:ascii="Times New Roman" w:eastAsia="Times New Roman" w:hAnsi="Times New Roman" w:cs="Times New Roman"/>
              <w:sz w:val="24"/>
              <w:szCs w:val="24"/>
            </w:rPr>
            <w:t>Sigmas</w:t>
          </w:r>
          <w:proofErr w:type="spellEnd"/>
          <w:r w:rsidR="00620EC0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of the Rho Beta Chapter at UNCG to gather new interests and possible members. Passersby were educated on the core foundations of our wonderous band, and what it means to be a proud member of the organization.</w:t>
          </w:r>
        </w:sdtContent>
      </w:sdt>
      <w:r w:rsidR="0074763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99E38D9" w14:textId="24828ABD" w:rsidR="00A543AE" w:rsidRPr="00526FC7" w:rsidRDefault="00A543AE" w:rsidP="008F792F">
      <w:pPr>
        <w:tabs>
          <w:tab w:val="left" w:pos="2520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543A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Goal: </w:t>
      </w:r>
      <w:sdt>
        <w:sdtPr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id w:val="369421812"/>
          <w:placeholder>
            <w:docPart w:val="4732B786CD904A4B9F9976DF18FC2D25"/>
          </w:placeholder>
        </w:sdtPr>
        <w:sdtEndPr/>
        <w:sdtContent>
          <w:r w:rsidR="00620EC0"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>To promote the fraternity and gather possible interests.</w:t>
          </w:r>
        </w:sdtContent>
      </w:sdt>
      <w:r w:rsidR="008F792F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tbl>
      <w:tblPr>
        <w:tblStyle w:val="TableGrid"/>
        <w:tblpPr w:leftFromText="180" w:rightFromText="180" w:vertAnchor="text" w:horzAnchor="page" w:tblpX="2746" w:tblpY="140"/>
        <w:tblW w:w="0" w:type="auto"/>
        <w:tblLook w:val="04A0" w:firstRow="1" w:lastRow="0" w:firstColumn="1" w:lastColumn="0" w:noHBand="0" w:noVBand="1"/>
      </w:tblPr>
      <w:tblGrid>
        <w:gridCol w:w="3415"/>
        <w:gridCol w:w="1715"/>
        <w:gridCol w:w="1435"/>
        <w:gridCol w:w="2036"/>
      </w:tblGrid>
      <w:tr w:rsidR="002D0BC2" w14:paraId="2C0F6757" w14:textId="77777777" w:rsidTr="002D0BC2">
        <w:trPr>
          <w:trHeight w:val="312"/>
        </w:trPr>
        <w:tc>
          <w:tcPr>
            <w:tcW w:w="3415" w:type="dxa"/>
            <w:tcBorders>
              <w:top w:val="nil"/>
              <w:left w:val="nil"/>
              <w:bottom w:val="nil"/>
            </w:tcBorders>
          </w:tcPr>
          <w:p w14:paraId="35F79F98" w14:textId="77777777" w:rsidR="00D33386" w:rsidRPr="002D0BC2" w:rsidRDefault="00D33386" w:rsidP="002D0BC2">
            <w:pPr>
              <w:tabs>
                <w:tab w:val="left" w:pos="252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D0BC2">
              <w:rPr>
                <w:rFonts w:ascii="Times New Roman" w:eastAsia="Times New Roman" w:hAnsi="Times New Roman" w:cs="Times New Roman"/>
                <w:sz w:val="24"/>
                <w:szCs w:val="24"/>
              </w:rPr>
              <w:t>Natl Partner Fundraising Event?</w:t>
            </w:r>
          </w:p>
        </w:tc>
        <w:tc>
          <w:tcPr>
            <w:tcW w:w="1715" w:type="dxa"/>
            <w:tcBorders>
              <w:top w:val="nil"/>
              <w:bottom w:val="nil"/>
            </w:tcBorders>
          </w:tcPr>
          <w:p w14:paraId="77B25DFC" w14:textId="77777777" w:rsidR="00D33386" w:rsidRPr="002D0BC2" w:rsidRDefault="00D33386" w:rsidP="002D0BC2">
            <w:pPr>
              <w:tabs>
                <w:tab w:val="left" w:pos="252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D0BC2">
              <w:rPr>
                <w:rFonts w:ascii="Times New Roman" w:eastAsia="Times New Roman" w:hAnsi="Times New Roman" w:cs="Times New Roman"/>
                <w:sz w:val="24"/>
                <w:szCs w:val="24"/>
              </w:rPr>
              <w:t>Health Event?</w:t>
            </w:r>
          </w:p>
        </w:tc>
        <w:tc>
          <w:tcPr>
            <w:tcW w:w="1435" w:type="dxa"/>
            <w:tcBorders>
              <w:top w:val="nil"/>
              <w:bottom w:val="nil"/>
            </w:tcBorders>
          </w:tcPr>
          <w:p w14:paraId="10CC8F9A" w14:textId="77777777" w:rsidR="00D33386" w:rsidRPr="002D0BC2" w:rsidRDefault="00D33386" w:rsidP="002D0BC2">
            <w:pPr>
              <w:tabs>
                <w:tab w:val="left" w:pos="252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D0BC2">
              <w:rPr>
                <w:rFonts w:ascii="Times New Roman" w:eastAsia="Times New Roman" w:hAnsi="Times New Roman" w:cs="Times New Roman"/>
                <w:sz w:val="24"/>
                <w:szCs w:val="24"/>
              </w:rPr>
              <w:t>BBB Event?</w:t>
            </w:r>
          </w:p>
        </w:tc>
        <w:tc>
          <w:tcPr>
            <w:tcW w:w="2036" w:type="dxa"/>
            <w:tcBorders>
              <w:top w:val="nil"/>
              <w:bottom w:val="nil"/>
              <w:right w:val="nil"/>
            </w:tcBorders>
          </w:tcPr>
          <w:p w14:paraId="12ADAE96" w14:textId="77777777" w:rsidR="00D33386" w:rsidRPr="002D0BC2" w:rsidRDefault="00D33386" w:rsidP="002D0BC2">
            <w:pPr>
              <w:tabs>
                <w:tab w:val="left" w:pos="252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D0BC2">
              <w:rPr>
                <w:rFonts w:ascii="Times New Roman" w:eastAsia="Times New Roman" w:hAnsi="Times New Roman" w:cs="Times New Roman"/>
                <w:sz w:val="24"/>
                <w:szCs w:val="24"/>
              </w:rPr>
              <w:t>Education Event?</w:t>
            </w:r>
          </w:p>
        </w:tc>
      </w:tr>
      <w:tr w:rsidR="002D0BC2" w14:paraId="198F6464" w14:textId="77777777" w:rsidTr="002D0BC2">
        <w:trPr>
          <w:trHeight w:val="308"/>
        </w:trPr>
        <w:sdt>
          <w:sdtPr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id w:val="64679143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3415" w:type="dxa"/>
                <w:tcBorders>
                  <w:top w:val="nil"/>
                  <w:left w:val="nil"/>
                  <w:bottom w:val="nil"/>
                </w:tcBorders>
              </w:tcPr>
              <w:p w14:paraId="65FC4CF2" w14:textId="77777777" w:rsidR="00D33386" w:rsidRDefault="00526FC7" w:rsidP="002D0BC2">
                <w:pPr>
                  <w:tabs>
                    <w:tab w:val="left" w:pos="2520"/>
                  </w:tabs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</w:pPr>
                <w:r>
                  <w:rPr>
                    <w:rFonts w:ascii="MS Gothic" w:eastAsia="MS Gothic" w:hAnsi="MS Gothic" w:cs="Times New Roman" w:hint="eastAsia"/>
                    <w:b/>
                    <w:bCs/>
                    <w:sz w:val="24"/>
                    <w:szCs w:val="24"/>
                  </w:rPr>
                  <w:t>☐</w:t>
                </w:r>
              </w:p>
            </w:tc>
          </w:sdtContent>
        </w:sdt>
        <w:sdt>
          <w:sdtPr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id w:val="-104428697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715" w:type="dxa"/>
                <w:tcBorders>
                  <w:top w:val="nil"/>
                  <w:bottom w:val="nil"/>
                </w:tcBorders>
              </w:tcPr>
              <w:p w14:paraId="1B20BFAD" w14:textId="77777777" w:rsidR="00D33386" w:rsidRDefault="00173EAF" w:rsidP="002D0BC2">
                <w:pPr>
                  <w:tabs>
                    <w:tab w:val="left" w:pos="2520"/>
                  </w:tabs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</w:pPr>
                <w:r>
                  <w:rPr>
                    <w:rFonts w:ascii="MS Gothic" w:eastAsia="MS Gothic" w:hAnsi="MS Gothic" w:cs="Times New Roman" w:hint="eastAsia"/>
                    <w:b/>
                    <w:bCs/>
                    <w:sz w:val="24"/>
                    <w:szCs w:val="24"/>
                  </w:rPr>
                  <w:t>☐</w:t>
                </w:r>
              </w:p>
            </w:tc>
          </w:sdtContent>
        </w:sdt>
        <w:sdt>
          <w:sdtPr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id w:val="-12350014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1435" w:type="dxa"/>
                <w:tcBorders>
                  <w:top w:val="nil"/>
                  <w:bottom w:val="nil"/>
                </w:tcBorders>
              </w:tcPr>
              <w:p w14:paraId="52660891" w14:textId="77777777" w:rsidR="00D33386" w:rsidRDefault="002D0BC2" w:rsidP="002D0BC2">
                <w:pPr>
                  <w:tabs>
                    <w:tab w:val="left" w:pos="2520"/>
                  </w:tabs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</w:pPr>
                <w:r>
                  <w:rPr>
                    <w:rFonts w:ascii="MS Gothic" w:eastAsia="MS Gothic" w:hAnsi="MS Gothic" w:cs="Times New Roman" w:hint="eastAsia"/>
                    <w:b/>
                    <w:bCs/>
                    <w:sz w:val="24"/>
                    <w:szCs w:val="24"/>
                  </w:rPr>
                  <w:t>☐</w:t>
                </w:r>
              </w:p>
            </w:tc>
          </w:sdtContent>
        </w:sdt>
        <w:sdt>
          <w:sdtPr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id w:val="-142071731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036" w:type="dxa"/>
                <w:tcBorders>
                  <w:top w:val="nil"/>
                  <w:bottom w:val="nil"/>
                  <w:right w:val="nil"/>
                </w:tcBorders>
              </w:tcPr>
              <w:p w14:paraId="2F638FC6" w14:textId="77777777" w:rsidR="00D33386" w:rsidRDefault="002D0BC2" w:rsidP="002D0BC2">
                <w:pPr>
                  <w:tabs>
                    <w:tab w:val="left" w:pos="2520"/>
                  </w:tabs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</w:pPr>
                <w:r>
                  <w:rPr>
                    <w:rFonts w:ascii="MS Gothic" w:eastAsia="MS Gothic" w:hAnsi="MS Gothic" w:cs="Times New Roman" w:hint="eastAsia"/>
                    <w:b/>
                    <w:bCs/>
                    <w:sz w:val="24"/>
                    <w:szCs w:val="24"/>
                  </w:rPr>
                  <w:t>☐</w:t>
                </w:r>
              </w:p>
            </w:tc>
          </w:sdtContent>
        </w:sdt>
      </w:tr>
    </w:tbl>
    <w:p w14:paraId="2D0B126B" w14:textId="544397B2" w:rsidR="00D33386" w:rsidRDefault="00D33386" w:rsidP="004024E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Was there an Outside Speaker/Moderator?</w:t>
      </w:r>
      <w:r w:rsidR="00542F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eastAsia="Times New Roman" w:hAnsi="Times New Roman" w:cs="Times New Roman"/>
            <w:sz w:val="24"/>
            <w:szCs w:val="24"/>
          </w:rPr>
          <w:id w:val="-101831415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63AC3">
            <w:rPr>
              <w:rFonts w:ascii="MS Gothic" w:eastAsia="MS Gothic" w:hAnsi="MS Gothic" w:cs="Times New Roman" w:hint="eastAsia"/>
              <w:sz w:val="24"/>
              <w:szCs w:val="24"/>
            </w:rPr>
            <w:t>☐</w:t>
          </w:r>
        </w:sdtContent>
      </w:sdt>
    </w:p>
    <w:p w14:paraId="1CCE4E4B" w14:textId="77777777" w:rsidR="00A543AE" w:rsidRDefault="00A543AE" w:rsidP="00A7276B">
      <w:pPr>
        <w:tabs>
          <w:tab w:val="left" w:pos="3210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Were funds dispersed?</w:t>
      </w:r>
      <w:r w:rsidR="00B148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148E4">
        <w:rPr>
          <w:rStyle w:val="Strong"/>
        </w:rPr>
        <w:t xml:space="preserve"> </w:t>
      </w:r>
      <w:sdt>
        <w:sdtPr>
          <w:rPr>
            <w:rStyle w:val="Strong"/>
          </w:rPr>
          <w:id w:val="-209113281"/>
          <w14:checkbox>
            <w14:checked w14:val="0"/>
            <w14:checkedState w14:val="2612" w14:font="MS Gothic"/>
            <w14:uncheckedState w14:val="2610" w14:font="MS Gothic"/>
          </w14:checkbox>
        </w:sdtPr>
        <w:sdtEndPr>
          <w:rPr>
            <w:rStyle w:val="Strong"/>
          </w:rPr>
        </w:sdtEndPr>
        <w:sdtContent>
          <w:r w:rsidR="00526FC7">
            <w:rPr>
              <w:rStyle w:val="Strong"/>
              <w:rFonts w:ascii="MS Gothic" w:eastAsia="MS Gothic" w:hAnsi="MS Gothic" w:hint="eastAsia"/>
            </w:rPr>
            <w:t>☐</w:t>
          </w:r>
        </w:sdtContent>
      </w:sdt>
    </w:p>
    <w:p w14:paraId="319E484C" w14:textId="77777777" w:rsidR="00A543AE" w:rsidRDefault="00A543AE" w:rsidP="00A543AE">
      <w:pPr>
        <w:tabs>
          <w:tab w:val="left" w:pos="2130"/>
          <w:tab w:val="left" w:pos="2340"/>
          <w:tab w:val="left" w:pos="2880"/>
          <w:tab w:val="left" w:pos="3600"/>
          <w:tab w:val="left" w:pos="4320"/>
          <w:tab w:val="left" w:pos="481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Disbursement Type: </w:t>
      </w:r>
      <w:r w:rsidRPr="00A543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sdt>
        <w:sdtPr>
          <w:rPr>
            <w:rStyle w:val="Strong"/>
          </w:rPr>
          <w:alias w:val="Disbursement Type"/>
          <w:tag w:val="Disbursement Type"/>
          <w:id w:val="368035449"/>
          <w:placeholder>
            <w:docPart w:val="C883B8508E354CC7B3D8BFBF9B1114F2"/>
          </w:placeholder>
          <w:showingPlcHdr/>
          <w:comboBox>
            <w:listItem w:value="Choose an item."/>
            <w:listItem w:displayText="Donation to Entity" w:value="Donation to Entity"/>
            <w:listItem w:displayText="Scholarship to a Student" w:value="Scholarship to a Student"/>
          </w:comboBox>
        </w:sdtPr>
        <w:sdtEndPr>
          <w:rPr>
            <w:rStyle w:val="Strong"/>
          </w:rPr>
        </w:sdtEndPr>
        <w:sdtContent>
          <w:r w:rsidR="00526FC7" w:rsidRPr="00D65A10">
            <w:rPr>
              <w:rStyle w:val="PlaceholderText"/>
            </w:rPr>
            <w:t>Choose an item.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</w:t>
      </w:r>
    </w:p>
    <w:p w14:paraId="2048562A" w14:textId="77777777" w:rsidR="00A543AE" w:rsidRDefault="00A543AE" w:rsidP="00A543AE">
      <w:pPr>
        <w:tabs>
          <w:tab w:val="left" w:pos="2130"/>
          <w:tab w:val="left" w:pos="2340"/>
          <w:tab w:val="left" w:pos="2880"/>
          <w:tab w:val="left" w:pos="3600"/>
          <w:tab w:val="left" w:pos="4320"/>
          <w:tab w:val="left" w:pos="4815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Funds Recipient:  </w:t>
      </w:r>
      <w:sdt>
        <w:sdtPr>
          <w:rPr>
            <w:rStyle w:val="Strong"/>
          </w:rPr>
          <w:alias w:val="Funds Recipient"/>
          <w:tag w:val="Funds Recipient"/>
          <w:id w:val="1700667999"/>
          <w:placeholder>
            <w:docPart w:val="571FC0317D074E84B3D119C715FC2270"/>
          </w:placeholder>
          <w:showingPlcHdr/>
          <w:comboBox>
            <w:listItem w:value="Choose an item."/>
            <w:listItem w:displayText="American Cancer Society" w:value="American Cancer Society"/>
            <w:listItem w:displayText="March of Dimes" w:value="March of Dimes"/>
            <w:listItem w:displayText="Other Non-Profit (please name)" w:value="Other Non-Profit (please name)"/>
            <w:listItem w:displayText="Phi Beta Sigma National Foundation" w:value="Phi Beta Sigma National Foundation"/>
            <w:listItem w:displayText="Scholarship Recipient(s)" w:value="Scholarship Recipient(s)"/>
            <w:listItem w:displayText="Sigma Beta Club Foundation" w:value="Sigma Beta Club Foundation"/>
          </w:comboBox>
        </w:sdtPr>
        <w:sdtEndPr>
          <w:rPr>
            <w:rStyle w:val="Strong"/>
          </w:rPr>
        </w:sdtEndPr>
        <w:sdtContent>
          <w:r w:rsidR="00526FC7" w:rsidRPr="00D65A10">
            <w:rPr>
              <w:rStyle w:val="PlaceholderText"/>
            </w:rPr>
            <w:t>Choose an item.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21E58D6" w14:textId="77777777" w:rsidR="007E1CA4" w:rsidRDefault="007E1CA4" w:rsidP="007E1CA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Amount Dispersed: </w:t>
      </w:r>
      <w:sdt>
        <w:sdtPr>
          <w:rPr>
            <w:rStyle w:val="Strong"/>
          </w:rPr>
          <w:alias w:val="Amount Dispersed"/>
          <w:tag w:val="Amount Dispersed"/>
          <w:id w:val="985436781"/>
          <w:placeholder>
            <w:docPart w:val="511656B13BCE45B2BB9AACA2831159F2"/>
          </w:placeholder>
          <w:showingPlcHdr/>
        </w:sdtPr>
        <w:sdtEndPr>
          <w:rPr>
            <w:rStyle w:val="Strong"/>
          </w:rPr>
        </w:sdtEndPr>
        <w:sdtContent>
          <w:r w:rsidR="00526FC7">
            <w:rPr>
              <w:rStyle w:val="PlaceholderText"/>
            </w:rPr>
            <w:t>Enter amount.</w:t>
          </w:r>
        </w:sdtContent>
      </w:sdt>
    </w:p>
    <w:p w14:paraId="3142B979" w14:textId="77777777" w:rsidR="00A543AE" w:rsidRDefault="00A543AE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7D2257B" w14:textId="2867A042" w:rsidR="00306AE3" w:rsidRPr="0095593B" w:rsidRDefault="0074763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following brothers were involved in the program: </w:t>
      </w:r>
      <w:sdt>
        <w:sdtPr>
          <w:rPr>
            <w:rFonts w:ascii="Times New Roman" w:eastAsia="Times New Roman" w:hAnsi="Times New Roman" w:cs="Times New Roman"/>
            <w:i/>
            <w:iCs/>
            <w:sz w:val="24"/>
            <w:szCs w:val="24"/>
          </w:rPr>
          <w:id w:val="111868187"/>
          <w:placeholder>
            <w:docPart w:val="D76F73584A3741718B5B030F665EC4B3"/>
          </w:placeholder>
        </w:sdtPr>
        <w:sdtEndPr/>
        <w:sdtContent>
          <w:r w:rsidR="00620EC0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1</w:t>
          </w:r>
        </w:sdtContent>
      </w:sdt>
      <w:r w:rsidR="00B823E4">
        <w:rPr>
          <w:rFonts w:ascii="Times New Roman" w:eastAsia="Times New Roman" w:hAnsi="Times New Roman" w:cs="Times New Roman"/>
          <w:sz w:val="24"/>
          <w:szCs w:val="24"/>
        </w:rPr>
        <w:t xml:space="preserve"> brothers participated in this effort.</w:t>
      </w:r>
      <w:r w:rsidR="0095593B">
        <w:rPr>
          <w:rFonts w:ascii="Times New Roman" w:eastAsia="Times New Roman" w:hAnsi="Times New Roman" w:cs="Times New Roman"/>
          <w:sz w:val="24"/>
          <w:szCs w:val="24"/>
        </w:rPr>
        <w:t xml:space="preserve"> Out of that number, </w:t>
      </w:r>
      <w:sdt>
        <w:sdtPr>
          <w:rPr>
            <w:rFonts w:ascii="Times New Roman" w:eastAsia="Times New Roman" w:hAnsi="Times New Roman" w:cs="Times New Roman"/>
            <w:i/>
            <w:iCs/>
            <w:sz w:val="24"/>
            <w:szCs w:val="24"/>
          </w:rPr>
          <w:id w:val="-1276241909"/>
          <w:placeholder>
            <w:docPart w:val="EC46D414D3DF433BBA90D0FC77A454BA"/>
          </w:placeholder>
          <w:text/>
        </w:sdtPr>
        <w:sdtEndPr/>
        <w:sdtContent>
          <w:r w:rsidR="00620EC0">
            <w:rPr>
              <w:rFonts w:ascii="Times New Roman" w:eastAsia="Times New Roman" w:hAnsi="Times New Roman" w:cs="Times New Roman"/>
              <w:i/>
              <w:iCs/>
              <w:sz w:val="24"/>
              <w:szCs w:val="24"/>
            </w:rPr>
            <w:t>0</w:t>
          </w:r>
        </w:sdtContent>
      </w:sdt>
      <w:r w:rsidR="0095593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95593B">
        <w:rPr>
          <w:rFonts w:ascii="Times New Roman" w:eastAsia="Times New Roman" w:hAnsi="Times New Roman" w:cs="Times New Roman"/>
          <w:sz w:val="24"/>
          <w:szCs w:val="24"/>
        </w:rPr>
        <w:t>provided materials.</w:t>
      </w:r>
    </w:p>
    <w:p w14:paraId="03F4C750" w14:textId="77777777" w:rsidR="007E1CA4" w:rsidRDefault="007E1CA4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8F038E" w14:textId="197D2021" w:rsidR="008409E8" w:rsidRDefault="0074763F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Total Number of Hours Served: </w:t>
      </w:r>
      <w:sdt>
        <w:sdtPr>
          <w:rPr>
            <w:rFonts w:ascii="Times New Roman" w:eastAsia="Times New Roman" w:hAnsi="Times New Roman" w:cs="Times New Roman"/>
            <w:b/>
            <w:sz w:val="24"/>
            <w:szCs w:val="24"/>
          </w:rPr>
          <w:alias w:val="Number of Service Hours"/>
          <w:tag w:val="Number of Service Hours"/>
          <w:id w:val="-1426657407"/>
          <w:placeholder>
            <w:docPart w:val="D76F73584A3741718B5B030F665EC4B3"/>
          </w:placeholder>
        </w:sdtPr>
        <w:sdtEndPr/>
        <w:sdtContent>
          <w:r w:rsidR="00620EC0">
            <w:rPr>
              <w:rFonts w:ascii="Times New Roman" w:eastAsia="Times New Roman" w:hAnsi="Times New Roman" w:cs="Times New Roman"/>
              <w:b/>
              <w:sz w:val="24"/>
              <w:szCs w:val="24"/>
            </w:rPr>
            <w:t>0</w:t>
          </w:r>
        </w:sdtContent>
      </w:sdt>
      <w:r w:rsidR="00B823E4">
        <w:rPr>
          <w:rFonts w:ascii="Times New Roman" w:eastAsia="Times New Roman" w:hAnsi="Times New Roman" w:cs="Times New Roman"/>
          <w:b/>
          <w:sz w:val="24"/>
          <w:szCs w:val="24"/>
        </w:rPr>
        <w:t xml:space="preserve"> hours </w:t>
      </w:r>
    </w:p>
    <w:sdt>
      <w:sdtPr>
        <w:rPr>
          <w:rFonts w:ascii="Times New Roman" w:eastAsia="Times New Roman" w:hAnsi="Times New Roman" w:cs="Times New Roman"/>
          <w:b/>
          <w:sz w:val="24"/>
          <w:szCs w:val="24"/>
        </w:rPr>
        <w:id w:val="-1533643007"/>
        <w:picture/>
      </w:sdtPr>
      <w:sdtEndPr/>
      <w:sdtContent>
        <w:p w14:paraId="698840F7" w14:textId="77777777" w:rsidR="00306AE3" w:rsidRDefault="009C6143" w:rsidP="008409E8">
          <w:pPr>
            <w:spacing w:after="0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noProof/>
              <w:sz w:val="24"/>
              <w:szCs w:val="24"/>
            </w:rPr>
            <w:drawing>
              <wp:inline distT="0" distB="0" distL="0" distR="0" wp14:anchorId="67BE34D8" wp14:editId="2C12689B">
                <wp:extent cx="4838700" cy="2073727"/>
                <wp:effectExtent l="0" t="0" r="0" b="3175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49146" cy="20782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B313087" w14:textId="4F4AFA17" w:rsidR="005A4682" w:rsidRDefault="005A4682" w:rsidP="005A4682">
      <w:pPr>
        <w:spacing w:line="240" w:lineRule="auto"/>
        <w:rPr>
          <w:rStyle w:val="Strong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Success: </w:t>
      </w:r>
      <w:sdt>
        <w:sdtPr>
          <w:rPr>
            <w:rStyle w:val="Strong"/>
          </w:rPr>
          <w:id w:val="281089393"/>
          <w:placeholder>
            <w:docPart w:val="A6AA25BD9B1C4BD68476EB1F9DE07007"/>
          </w:placeholder>
          <w:comboBox>
            <w:listItem w:value="Choose an item."/>
            <w:listItem w:displayText="Excellent" w:value="Excellent"/>
            <w:listItem w:displayText="Fair" w:value="Fair"/>
            <w:listItem w:displayText="Good" w:value="Good"/>
            <w:listItem w:displayText="Poor" w:value="Poor"/>
          </w:comboBox>
        </w:sdtPr>
        <w:sdtEndPr>
          <w:rPr>
            <w:rStyle w:val="Strong"/>
          </w:rPr>
        </w:sdtEndPr>
        <w:sdtContent>
          <w:r w:rsidR="00620EC0">
            <w:rPr>
              <w:rStyle w:val="Strong"/>
            </w:rPr>
            <w:t>Excellent</w:t>
          </w:r>
        </w:sdtContent>
      </w:sdt>
    </w:p>
    <w:p w14:paraId="191F7AFF" w14:textId="2B21E74D" w:rsidR="005A4682" w:rsidRPr="005A4682" w:rsidRDefault="005A4682" w:rsidP="005A4682">
      <w:pPr>
        <w:spacing w:line="240" w:lineRule="auto"/>
        <w:rPr>
          <w:b/>
          <w:bCs/>
        </w:rPr>
      </w:pPr>
      <w:r w:rsidRPr="005A4682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Recommend</w:t>
      </w:r>
      <w:r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 this program for the future? </w:t>
      </w:r>
      <w:sdt>
        <w:sdtPr>
          <w:rPr>
            <w:rStyle w:val="Strong"/>
          </w:rPr>
          <w:id w:val="1220475183"/>
          <w:placeholder>
            <w:docPart w:val="8E307C5B58104B6891B9AF2E6173177F"/>
          </w:placeholder>
          <w:comboBox>
            <w:listItem w:value="Choose an item."/>
            <w:listItem w:displayText="Not Recommend" w:value="Not Recommend"/>
            <w:listItem w:displayText="Recommend" w:value="Recommend"/>
            <w:listItem w:displayText="Strongly  Recommend" w:value="Strongly  Recommend"/>
          </w:comboBox>
        </w:sdtPr>
        <w:sdtEndPr>
          <w:rPr>
            <w:rStyle w:val="Strong"/>
          </w:rPr>
        </w:sdtEndPr>
        <w:sdtContent>
          <w:proofErr w:type="gramStart"/>
          <w:r w:rsidR="00620EC0">
            <w:rPr>
              <w:rStyle w:val="Strong"/>
            </w:rPr>
            <w:t>Strongly  Recommend</w:t>
          </w:r>
          <w:proofErr w:type="gramEnd"/>
        </w:sdtContent>
      </w:sdt>
    </w:p>
    <w:sectPr w:rsidR="005A4682" w:rsidRPr="005A4682">
      <w:headerReference w:type="default" r:id="rId8"/>
      <w:footerReference w:type="default" r:id="rId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C4E790" w14:textId="77777777" w:rsidR="00B107B0" w:rsidRDefault="00B107B0">
      <w:pPr>
        <w:spacing w:after="0" w:line="240" w:lineRule="auto"/>
      </w:pPr>
      <w:r>
        <w:separator/>
      </w:r>
    </w:p>
  </w:endnote>
  <w:endnote w:type="continuationSeparator" w:id="0">
    <w:p w14:paraId="24384869" w14:textId="77777777" w:rsidR="00B107B0" w:rsidRDefault="00B10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271D8" w14:textId="77777777" w:rsidR="00306AE3" w:rsidRDefault="0074763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b/>
        <w:i/>
        <w:color w:val="242490"/>
        <w:sz w:val="24"/>
        <w:szCs w:val="24"/>
      </w:rPr>
    </w:pPr>
    <w:r>
      <w:rPr>
        <w:rFonts w:ascii="Times New Roman" w:eastAsia="Times New Roman" w:hAnsi="Times New Roman" w:cs="Times New Roman"/>
        <w:b/>
        <w:i/>
        <w:color w:val="242490"/>
        <w:sz w:val="24"/>
        <w:szCs w:val="24"/>
      </w:rPr>
      <w:t>Culture for Service, Service for Humanity.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3A6768" w14:textId="77777777" w:rsidR="00B107B0" w:rsidRDefault="00B107B0">
      <w:pPr>
        <w:spacing w:after="0" w:line="240" w:lineRule="auto"/>
      </w:pPr>
      <w:r>
        <w:separator/>
      </w:r>
    </w:p>
  </w:footnote>
  <w:footnote w:type="continuationSeparator" w:id="0">
    <w:p w14:paraId="5C94DF99" w14:textId="77777777" w:rsidR="00B107B0" w:rsidRDefault="00B107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CC024" w14:textId="77777777" w:rsidR="00306AE3" w:rsidRDefault="0074763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000000"/>
        <w:sz w:val="40"/>
        <w:szCs w:val="4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457174D5" wp14:editId="2C9BECE4">
          <wp:simplePos x="0" y="0"/>
          <wp:positionH relativeFrom="column">
            <wp:posOffset>-769619</wp:posOffset>
          </wp:positionH>
          <wp:positionV relativeFrom="paragraph">
            <wp:posOffset>-20319</wp:posOffset>
          </wp:positionV>
          <wp:extent cx="1411509" cy="1407795"/>
          <wp:effectExtent l="0" t="0" r="0" b="0"/>
          <wp:wrapSquare wrapText="bothSides" distT="0" distB="0" distL="114300" distR="114300"/>
          <wp:docPr id="220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1509" cy="140779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2E3CAC4" w14:textId="77777777" w:rsidR="00306AE3" w:rsidRDefault="0074763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242490"/>
        <w:sz w:val="40"/>
        <w:szCs w:val="40"/>
      </w:rPr>
    </w:pPr>
    <w:r>
      <w:rPr>
        <w:rFonts w:ascii="Times New Roman" w:eastAsia="Times New Roman" w:hAnsi="Times New Roman" w:cs="Times New Roman"/>
        <w:b/>
        <w:color w:val="242490"/>
        <w:sz w:val="40"/>
        <w:szCs w:val="40"/>
      </w:rPr>
      <w:t>PHI BETA SIGMA FRATERNITY, INC.</w:t>
    </w:r>
  </w:p>
  <w:p w14:paraId="57E6A90D" w14:textId="77777777" w:rsidR="00306AE3" w:rsidRDefault="0074763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242490"/>
        <w:sz w:val="24"/>
        <w:szCs w:val="24"/>
      </w:rPr>
    </w:pPr>
    <w:r>
      <w:rPr>
        <w:rFonts w:ascii="Times New Roman" w:eastAsia="Times New Roman" w:hAnsi="Times New Roman" w:cs="Times New Roman"/>
        <w:b/>
        <w:color w:val="242490"/>
        <w:sz w:val="24"/>
        <w:szCs w:val="24"/>
      </w:rPr>
      <w:t>Eta Chapter | North Carolina A&amp;T State University | Greensboro, NC</w:t>
    </w:r>
  </w:p>
  <w:p w14:paraId="46F04E7C" w14:textId="77777777" w:rsidR="00306AE3" w:rsidRDefault="00306AE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242490"/>
        <w:sz w:val="24"/>
        <w:szCs w:val="24"/>
      </w:rPr>
    </w:pPr>
  </w:p>
  <w:p w14:paraId="0BFFC111" w14:textId="77777777" w:rsidR="00306AE3" w:rsidRDefault="00306AE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000000"/>
        <w:sz w:val="24"/>
        <w:szCs w:val="24"/>
      </w:rPr>
    </w:pPr>
  </w:p>
  <w:p w14:paraId="6D9E70BB" w14:textId="77777777" w:rsidR="00306AE3" w:rsidRDefault="0074763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74DBB4AD" wp14:editId="4A81940D">
              <wp:simplePos x="0" y="0"/>
              <wp:positionH relativeFrom="column">
                <wp:posOffset>-723900</wp:posOffset>
              </wp:positionH>
              <wp:positionV relativeFrom="paragraph">
                <wp:posOffset>280035</wp:posOffset>
              </wp:positionV>
              <wp:extent cx="1400175" cy="7419975"/>
              <wp:effectExtent l="0" t="0" r="0" b="9525"/>
              <wp:wrapSquare wrapText="bothSides" distT="45720" distB="45720" distL="114300" distR="114300"/>
              <wp:docPr id="218" name="Rectangle 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00175" cy="7419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E2FE3C7" w14:textId="77777777" w:rsidR="00306AE3" w:rsidRDefault="004D3B3F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242490"/>
                              <w:sz w:val="18"/>
                            </w:rPr>
                            <w:t>Ahmad Joyner</w:t>
                          </w:r>
                        </w:p>
                        <w:p w14:paraId="0E42363E" w14:textId="77777777" w:rsidR="00306AE3" w:rsidRDefault="0074763F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>President</w:t>
                          </w:r>
                        </w:p>
                        <w:p w14:paraId="1D27A033" w14:textId="77777777" w:rsidR="00306AE3" w:rsidRDefault="00306AE3">
                          <w:pPr>
                            <w:spacing w:line="240" w:lineRule="auto"/>
                            <w:textDirection w:val="btLr"/>
                          </w:pPr>
                        </w:p>
                        <w:p w14:paraId="1439766F" w14:textId="77777777" w:rsidR="00306AE3" w:rsidRDefault="004D3B3F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27279D"/>
                              <w:sz w:val="18"/>
                            </w:rPr>
                            <w:t>Nasir McDaniel-Moore</w:t>
                          </w:r>
                        </w:p>
                        <w:p w14:paraId="7B8132BF" w14:textId="77777777" w:rsidR="00306AE3" w:rsidRDefault="0074763F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>1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  <w:vertAlign w:val="superscript"/>
                            </w:rPr>
                            <w:t>st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 xml:space="preserve"> Vice President</w:t>
                          </w:r>
                        </w:p>
                        <w:p w14:paraId="2684D2F5" w14:textId="77777777" w:rsidR="00306AE3" w:rsidRDefault="00306AE3">
                          <w:pPr>
                            <w:textDirection w:val="btLr"/>
                          </w:pPr>
                        </w:p>
                        <w:p w14:paraId="509DC75C" w14:textId="77777777" w:rsidR="00306AE3" w:rsidRDefault="004D3B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27279D"/>
                              <w:sz w:val="18"/>
                            </w:rPr>
                            <w:t>Jordan Collins</w:t>
                          </w:r>
                        </w:p>
                        <w:p w14:paraId="4FF603C4" w14:textId="4AE3CAA0" w:rsidR="00306AE3" w:rsidRDefault="0074763F">
                          <w:pPr>
                            <w:spacing w:line="258" w:lineRule="auto"/>
                            <w:textDirection w:val="btLr"/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>2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  <w:vertAlign w:val="superscript"/>
                            </w:rPr>
                            <w:t>nd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 xml:space="preserve"> Vice President</w:t>
                          </w:r>
                        </w:p>
                        <w:p w14:paraId="1FE13ECF" w14:textId="1F334725" w:rsidR="0075355A" w:rsidRDefault="0075355A">
                          <w:pPr>
                            <w:spacing w:line="258" w:lineRule="auto"/>
                            <w:textDirection w:val="btLr"/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</w:pPr>
                        </w:p>
                        <w:p w14:paraId="4DA2707D" w14:textId="77777777" w:rsidR="0075355A" w:rsidRPr="00962E03" w:rsidRDefault="0075355A" w:rsidP="0075355A">
                          <w:pPr>
                            <w:spacing w:line="258" w:lineRule="auto"/>
                            <w:textDirection w:val="btLr"/>
                            <w:rPr>
                              <w:rFonts w:ascii="Times New Roman" w:eastAsia="Times New Roman" w:hAnsi="Times New Roman" w:cs="Times New Roman"/>
                              <w:b/>
                              <w:color w:val="242490"/>
                              <w:sz w:val="18"/>
                            </w:rPr>
                          </w:pPr>
                          <w:r w:rsidRPr="00962E03">
                            <w:rPr>
                              <w:rFonts w:ascii="Times New Roman" w:eastAsia="Times New Roman" w:hAnsi="Times New Roman" w:cs="Times New Roman"/>
                              <w:b/>
                              <w:color w:val="242490"/>
                              <w:sz w:val="18"/>
                            </w:rPr>
                            <w:t>Bryce Harris</w:t>
                          </w:r>
                        </w:p>
                        <w:p w14:paraId="2BFB4CE6" w14:textId="4DF707C4" w:rsidR="00306AE3" w:rsidRDefault="0075355A" w:rsidP="0075355A">
                          <w:pPr>
                            <w:spacing w:line="258" w:lineRule="auto"/>
                            <w:textDirection w:val="btLr"/>
                            <w:rPr>
                              <w:rFonts w:ascii="Times New Roman" w:eastAsia="Times New Roman" w:hAnsi="Times New Roman" w:cs="Times New Roman"/>
                              <w:bCs/>
                              <w:i/>
                              <w:iCs/>
                              <w:color w:val="242490"/>
                              <w:sz w:val="18"/>
                            </w:rPr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Cs/>
                              <w:i/>
                              <w:iCs/>
                              <w:color w:val="242490"/>
                              <w:sz w:val="18"/>
                            </w:rPr>
                            <w:t>Secretary</w:t>
                          </w:r>
                        </w:p>
                        <w:p w14:paraId="18F1C64B" w14:textId="77777777" w:rsidR="0075355A" w:rsidRPr="0075355A" w:rsidRDefault="0075355A" w:rsidP="0075355A">
                          <w:pPr>
                            <w:spacing w:line="258" w:lineRule="auto"/>
                            <w:textDirection w:val="btLr"/>
                            <w:rPr>
                              <w:rFonts w:ascii="Times New Roman" w:eastAsia="Times New Roman" w:hAnsi="Times New Roman" w:cs="Times New Roman"/>
                              <w:bCs/>
                              <w:i/>
                              <w:iCs/>
                              <w:color w:val="242490"/>
                              <w:sz w:val="18"/>
                            </w:rPr>
                          </w:pPr>
                        </w:p>
                        <w:p w14:paraId="62C1CD19" w14:textId="77777777" w:rsidR="00306AE3" w:rsidRDefault="004D3B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27279D"/>
                              <w:sz w:val="18"/>
                            </w:rPr>
                            <w:t>Joe White</w:t>
                          </w:r>
                        </w:p>
                        <w:p w14:paraId="3FE6251A" w14:textId="77777777" w:rsidR="00306AE3" w:rsidRDefault="007476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>Treasurer</w:t>
                          </w:r>
                        </w:p>
                        <w:p w14:paraId="7B2A3B4C" w14:textId="77777777" w:rsidR="00306AE3" w:rsidRDefault="00306AE3">
                          <w:pPr>
                            <w:textDirection w:val="btLr"/>
                          </w:pPr>
                        </w:p>
                        <w:p w14:paraId="1E31BF2F" w14:textId="77777777" w:rsidR="00306AE3" w:rsidRDefault="004D3B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27279D"/>
                              <w:sz w:val="18"/>
                            </w:rPr>
                            <w:t>Jeffrey McKenzie</w:t>
                          </w:r>
                        </w:p>
                        <w:p w14:paraId="75802931" w14:textId="77777777" w:rsidR="00306AE3" w:rsidRDefault="007476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>Chairman of BBB</w:t>
                          </w:r>
                        </w:p>
                        <w:p w14:paraId="50B922B4" w14:textId="77777777" w:rsidR="00306AE3" w:rsidRDefault="00306AE3">
                          <w:pPr>
                            <w:textDirection w:val="btLr"/>
                          </w:pPr>
                        </w:p>
                        <w:p w14:paraId="69752E6D" w14:textId="77777777" w:rsidR="00306AE3" w:rsidRDefault="004D3B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27279D"/>
                              <w:sz w:val="18"/>
                            </w:rPr>
                            <w:t>Curtis Shannon Jr.</w:t>
                          </w:r>
                        </w:p>
                        <w:p w14:paraId="4F830009" w14:textId="77777777" w:rsidR="00306AE3" w:rsidRDefault="007476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>Chairman of Social Action</w:t>
                          </w:r>
                        </w:p>
                        <w:p w14:paraId="6FA53D72" w14:textId="77777777" w:rsidR="00306AE3" w:rsidRDefault="00306AE3">
                          <w:pPr>
                            <w:textDirection w:val="btLr"/>
                          </w:pPr>
                        </w:p>
                        <w:p w14:paraId="313338FF" w14:textId="77777777" w:rsidR="00306AE3" w:rsidRDefault="004D3B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27279D"/>
                              <w:sz w:val="18"/>
                            </w:rPr>
                            <w:t>Joshua Winston</w:t>
                          </w:r>
                        </w:p>
                        <w:p w14:paraId="151E6EC6" w14:textId="77777777" w:rsidR="00306AE3" w:rsidRDefault="007476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>Chairman of Education</w:t>
                          </w:r>
                        </w:p>
                        <w:p w14:paraId="4B8C5721" w14:textId="77777777" w:rsidR="00306AE3" w:rsidRDefault="00306AE3">
                          <w:pPr>
                            <w:textDirection w:val="btLr"/>
                          </w:pPr>
                        </w:p>
                        <w:p w14:paraId="61F7657A" w14:textId="77777777" w:rsidR="00306AE3" w:rsidRDefault="007476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27279D"/>
                              <w:sz w:val="18"/>
                            </w:rPr>
                            <w:t>David J. Miller II</w:t>
                          </w:r>
                        </w:p>
                        <w:p w14:paraId="6AFCE703" w14:textId="77777777" w:rsidR="00306AE3" w:rsidRDefault="007476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>Chapter Advisor</w:t>
                          </w:r>
                        </w:p>
                        <w:p w14:paraId="03375B4D" w14:textId="77777777" w:rsidR="00306AE3" w:rsidRDefault="00306AE3">
                          <w:pPr>
                            <w:textDirection w:val="btLr"/>
                          </w:pPr>
                        </w:p>
                        <w:p w14:paraId="7DB63A2A" w14:textId="77777777" w:rsidR="00306AE3" w:rsidRDefault="007476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27279D"/>
                              <w:sz w:val="18"/>
                            </w:rPr>
                            <w:t>Keith Coleman</w:t>
                          </w:r>
                        </w:p>
                        <w:p w14:paraId="52E24902" w14:textId="77777777" w:rsidR="00306AE3" w:rsidRDefault="0074763F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i/>
                              <w:color w:val="27279D"/>
                              <w:sz w:val="18"/>
                            </w:rPr>
                            <w:t>Campus Advisor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4DBB4AD" id="Rectangle 218" o:spid="_x0000_s1026" style="position:absolute;left:0;text-align:left;margin-left:-57pt;margin-top:22.05pt;width:110.25pt;height:584.25pt;z-index:251659264;visibility:visible;mso-wrap-style:square;mso-height-percent:0;mso-wrap-distance-left:9pt;mso-wrap-distance-top:3.6pt;mso-wrap-distance-right:9pt;mso-wrap-distance-bottom:3.6pt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" filled="f" stroked="f">
              <v:textbox inset="2.53958mm,1.2694mm,2.53958mm,1.2694mm">
                <w:txbxContent>
                  <w:p w14:paraId="7E2FE3C7" w14:textId="77777777" w:rsidR="00306AE3" w:rsidRDefault="004D3B3F">
                    <w:pPr>
                      <w:spacing w:line="240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242490"/>
                        <w:sz w:val="18"/>
                      </w:rPr>
                      <w:t>Ahmad Joyner</w:t>
                    </w:r>
                  </w:p>
                  <w:p w14:paraId="0E42363E" w14:textId="77777777" w:rsidR="00306AE3" w:rsidRDefault="0074763F">
                    <w:pPr>
                      <w:spacing w:line="240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>President</w:t>
                    </w:r>
                  </w:p>
                  <w:p w14:paraId="1D27A033" w14:textId="77777777" w:rsidR="00306AE3" w:rsidRDefault="00306AE3">
                    <w:pPr>
                      <w:spacing w:line="240" w:lineRule="auto"/>
                      <w:textDirection w:val="btLr"/>
                    </w:pPr>
                  </w:p>
                  <w:p w14:paraId="1439766F" w14:textId="77777777" w:rsidR="00306AE3" w:rsidRDefault="004D3B3F">
                    <w:pPr>
                      <w:spacing w:line="240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27279D"/>
                        <w:sz w:val="18"/>
                      </w:rPr>
                      <w:t>Nasir McDaniel-Moore</w:t>
                    </w:r>
                  </w:p>
                  <w:p w14:paraId="7B8132BF" w14:textId="77777777" w:rsidR="00306AE3" w:rsidRDefault="0074763F">
                    <w:pPr>
                      <w:spacing w:line="240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>1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  <w:vertAlign w:val="superscript"/>
                      </w:rPr>
                      <w:t>st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 xml:space="preserve"> Vice President</w:t>
                    </w:r>
                  </w:p>
                  <w:p w14:paraId="2684D2F5" w14:textId="77777777" w:rsidR="00306AE3" w:rsidRDefault="00306AE3">
                    <w:pPr>
                      <w:textDirection w:val="btLr"/>
                    </w:pPr>
                  </w:p>
                  <w:p w14:paraId="509DC75C" w14:textId="77777777" w:rsidR="00306AE3" w:rsidRDefault="004D3B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27279D"/>
                        <w:sz w:val="18"/>
                      </w:rPr>
                      <w:t>Jordan Collins</w:t>
                    </w:r>
                  </w:p>
                  <w:p w14:paraId="4FF603C4" w14:textId="4AE3CAA0" w:rsidR="00306AE3" w:rsidRDefault="0074763F">
                    <w:pPr>
                      <w:spacing w:line="258" w:lineRule="auto"/>
                      <w:textDirection w:val="btLr"/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>2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  <w:vertAlign w:val="superscript"/>
                      </w:rPr>
                      <w:t>nd</w:t>
                    </w: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 xml:space="preserve"> Vice President</w:t>
                    </w:r>
                  </w:p>
                  <w:p w14:paraId="1FE13ECF" w14:textId="1F334725" w:rsidR="0075355A" w:rsidRDefault="0075355A">
                    <w:pPr>
                      <w:spacing w:line="258" w:lineRule="auto"/>
                      <w:textDirection w:val="btLr"/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</w:pPr>
                  </w:p>
                  <w:p w14:paraId="4DA2707D" w14:textId="77777777" w:rsidR="0075355A" w:rsidRPr="00962E03" w:rsidRDefault="0075355A" w:rsidP="0075355A">
                    <w:pPr>
                      <w:spacing w:line="258" w:lineRule="auto"/>
                      <w:textDirection w:val="btLr"/>
                      <w:rPr>
                        <w:rFonts w:ascii="Times New Roman" w:eastAsia="Times New Roman" w:hAnsi="Times New Roman" w:cs="Times New Roman"/>
                        <w:b/>
                        <w:color w:val="242490"/>
                        <w:sz w:val="18"/>
                      </w:rPr>
                    </w:pPr>
                    <w:r w:rsidRPr="00962E03">
                      <w:rPr>
                        <w:rFonts w:ascii="Times New Roman" w:eastAsia="Times New Roman" w:hAnsi="Times New Roman" w:cs="Times New Roman"/>
                        <w:b/>
                        <w:color w:val="242490"/>
                        <w:sz w:val="18"/>
                      </w:rPr>
                      <w:t>Bryce Harris</w:t>
                    </w:r>
                  </w:p>
                  <w:p w14:paraId="2BFB4CE6" w14:textId="4DF707C4" w:rsidR="00306AE3" w:rsidRDefault="0075355A" w:rsidP="0075355A">
                    <w:pPr>
                      <w:spacing w:line="258" w:lineRule="auto"/>
                      <w:textDirection w:val="btLr"/>
                      <w:rPr>
                        <w:rFonts w:ascii="Times New Roman" w:eastAsia="Times New Roman" w:hAnsi="Times New Roman" w:cs="Times New Roman"/>
                        <w:bCs/>
                        <w:i/>
                        <w:iCs/>
                        <w:color w:val="242490"/>
                        <w:sz w:val="18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bCs/>
                        <w:i/>
                        <w:iCs/>
                        <w:color w:val="242490"/>
                        <w:sz w:val="18"/>
                      </w:rPr>
                      <w:t>Secretary</w:t>
                    </w:r>
                  </w:p>
                  <w:p w14:paraId="18F1C64B" w14:textId="77777777" w:rsidR="0075355A" w:rsidRPr="0075355A" w:rsidRDefault="0075355A" w:rsidP="0075355A">
                    <w:pPr>
                      <w:spacing w:line="258" w:lineRule="auto"/>
                      <w:textDirection w:val="btLr"/>
                      <w:rPr>
                        <w:rFonts w:ascii="Times New Roman" w:eastAsia="Times New Roman" w:hAnsi="Times New Roman" w:cs="Times New Roman"/>
                        <w:bCs/>
                        <w:i/>
                        <w:iCs/>
                        <w:color w:val="242490"/>
                        <w:sz w:val="18"/>
                      </w:rPr>
                    </w:pPr>
                  </w:p>
                  <w:p w14:paraId="62C1CD19" w14:textId="77777777" w:rsidR="00306AE3" w:rsidRDefault="004D3B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27279D"/>
                        <w:sz w:val="18"/>
                      </w:rPr>
                      <w:t>Joe White</w:t>
                    </w:r>
                  </w:p>
                  <w:p w14:paraId="3FE6251A" w14:textId="77777777" w:rsidR="00306AE3" w:rsidRDefault="007476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>Treasurer</w:t>
                    </w:r>
                  </w:p>
                  <w:p w14:paraId="7B2A3B4C" w14:textId="77777777" w:rsidR="00306AE3" w:rsidRDefault="00306AE3">
                    <w:pPr>
                      <w:textDirection w:val="btLr"/>
                    </w:pPr>
                  </w:p>
                  <w:p w14:paraId="1E31BF2F" w14:textId="77777777" w:rsidR="00306AE3" w:rsidRDefault="004D3B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27279D"/>
                        <w:sz w:val="18"/>
                      </w:rPr>
                      <w:t>Jeffrey McKenzie</w:t>
                    </w:r>
                  </w:p>
                  <w:p w14:paraId="75802931" w14:textId="77777777" w:rsidR="00306AE3" w:rsidRDefault="007476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>Chairman of BBB</w:t>
                    </w:r>
                  </w:p>
                  <w:p w14:paraId="50B922B4" w14:textId="77777777" w:rsidR="00306AE3" w:rsidRDefault="00306AE3">
                    <w:pPr>
                      <w:textDirection w:val="btLr"/>
                    </w:pPr>
                  </w:p>
                  <w:p w14:paraId="69752E6D" w14:textId="77777777" w:rsidR="00306AE3" w:rsidRDefault="004D3B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27279D"/>
                        <w:sz w:val="18"/>
                      </w:rPr>
                      <w:t>Curtis Shannon Jr.</w:t>
                    </w:r>
                  </w:p>
                  <w:p w14:paraId="4F830009" w14:textId="77777777" w:rsidR="00306AE3" w:rsidRDefault="007476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>Chairman of Social Action</w:t>
                    </w:r>
                  </w:p>
                  <w:p w14:paraId="6FA53D72" w14:textId="77777777" w:rsidR="00306AE3" w:rsidRDefault="00306AE3">
                    <w:pPr>
                      <w:textDirection w:val="btLr"/>
                    </w:pPr>
                  </w:p>
                  <w:p w14:paraId="313338FF" w14:textId="77777777" w:rsidR="00306AE3" w:rsidRDefault="004D3B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27279D"/>
                        <w:sz w:val="18"/>
                      </w:rPr>
                      <w:t>Joshua Winston</w:t>
                    </w:r>
                  </w:p>
                  <w:p w14:paraId="151E6EC6" w14:textId="77777777" w:rsidR="00306AE3" w:rsidRDefault="007476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>Chairman of Education</w:t>
                    </w:r>
                  </w:p>
                  <w:p w14:paraId="4B8C5721" w14:textId="77777777" w:rsidR="00306AE3" w:rsidRDefault="00306AE3">
                    <w:pPr>
                      <w:textDirection w:val="btLr"/>
                    </w:pPr>
                  </w:p>
                  <w:p w14:paraId="61F7657A" w14:textId="77777777" w:rsidR="00306AE3" w:rsidRDefault="007476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27279D"/>
                        <w:sz w:val="18"/>
                      </w:rPr>
                      <w:t>David J. Miller II</w:t>
                    </w:r>
                  </w:p>
                  <w:p w14:paraId="6AFCE703" w14:textId="77777777" w:rsidR="00306AE3" w:rsidRDefault="007476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>Chapter Advisor</w:t>
                    </w:r>
                  </w:p>
                  <w:p w14:paraId="03375B4D" w14:textId="77777777" w:rsidR="00306AE3" w:rsidRDefault="00306AE3">
                    <w:pPr>
                      <w:textDirection w:val="btLr"/>
                    </w:pPr>
                  </w:p>
                  <w:p w14:paraId="7DB63A2A" w14:textId="77777777" w:rsidR="00306AE3" w:rsidRDefault="007476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27279D"/>
                        <w:sz w:val="18"/>
                      </w:rPr>
                      <w:t>Keith Coleman</w:t>
                    </w:r>
                  </w:p>
                  <w:p w14:paraId="52E24902" w14:textId="77777777" w:rsidR="00306AE3" w:rsidRDefault="0074763F">
                    <w:pPr>
                      <w:spacing w:line="258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i/>
                        <w:color w:val="27279D"/>
                        <w:sz w:val="18"/>
                      </w:rPr>
                      <w:t>Campus Advisor</w:t>
                    </w:r>
                  </w:p>
                </w:txbxContent>
              </v:textbox>
              <w10:wrap type="squar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forms" w:enforcement="1" w:cryptProviderType="rsaAES" w:cryptAlgorithmClass="hash" w:cryptAlgorithmType="typeAny" w:cryptAlgorithmSid="14" w:cryptSpinCount="100000" w:hash="Eowyirit7L/D90TtNhLoNqcSuFrxfTJ3E5rqLTRTnpO1fYMkRRHmc9IzLlFRtx2d/QIBlwxQKX5cIMPgSYL/WA==" w:salt="E5Cpr+dKXHq+lrTSf12XKQ==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55A"/>
    <w:rsid w:val="00022D4A"/>
    <w:rsid w:val="00026D48"/>
    <w:rsid w:val="0005457F"/>
    <w:rsid w:val="00063D8D"/>
    <w:rsid w:val="00065D15"/>
    <w:rsid w:val="00095542"/>
    <w:rsid w:val="000A1723"/>
    <w:rsid w:val="000F4D35"/>
    <w:rsid w:val="0012141C"/>
    <w:rsid w:val="00160AE4"/>
    <w:rsid w:val="00173EAF"/>
    <w:rsid w:val="0017650C"/>
    <w:rsid w:val="00186A0E"/>
    <w:rsid w:val="001A04C2"/>
    <w:rsid w:val="001E5507"/>
    <w:rsid w:val="00217BAC"/>
    <w:rsid w:val="00263AC3"/>
    <w:rsid w:val="00265A56"/>
    <w:rsid w:val="002C1DE1"/>
    <w:rsid w:val="002D0BC2"/>
    <w:rsid w:val="002D6663"/>
    <w:rsid w:val="00306AE3"/>
    <w:rsid w:val="003239CF"/>
    <w:rsid w:val="00375F7F"/>
    <w:rsid w:val="003B2C6B"/>
    <w:rsid w:val="004024EF"/>
    <w:rsid w:val="00406058"/>
    <w:rsid w:val="00440552"/>
    <w:rsid w:val="004D3B3F"/>
    <w:rsid w:val="004F77AF"/>
    <w:rsid w:val="00526FC7"/>
    <w:rsid w:val="00542FC5"/>
    <w:rsid w:val="00555ADB"/>
    <w:rsid w:val="00594211"/>
    <w:rsid w:val="00594802"/>
    <w:rsid w:val="005A4682"/>
    <w:rsid w:val="005B2854"/>
    <w:rsid w:val="00620EC0"/>
    <w:rsid w:val="00627BB0"/>
    <w:rsid w:val="00633E51"/>
    <w:rsid w:val="00650435"/>
    <w:rsid w:val="00661750"/>
    <w:rsid w:val="006920D6"/>
    <w:rsid w:val="006B2E29"/>
    <w:rsid w:val="006E153F"/>
    <w:rsid w:val="006E2C5B"/>
    <w:rsid w:val="00746282"/>
    <w:rsid w:val="0074763F"/>
    <w:rsid w:val="0075355A"/>
    <w:rsid w:val="007A3A3D"/>
    <w:rsid w:val="007E1CA4"/>
    <w:rsid w:val="0082678D"/>
    <w:rsid w:val="008409E8"/>
    <w:rsid w:val="00844FB5"/>
    <w:rsid w:val="00866FC4"/>
    <w:rsid w:val="008E138E"/>
    <w:rsid w:val="008E410D"/>
    <w:rsid w:val="008F792F"/>
    <w:rsid w:val="009171D7"/>
    <w:rsid w:val="009201D3"/>
    <w:rsid w:val="0095593B"/>
    <w:rsid w:val="00964165"/>
    <w:rsid w:val="009939F0"/>
    <w:rsid w:val="009C039F"/>
    <w:rsid w:val="009C290B"/>
    <w:rsid w:val="009C6143"/>
    <w:rsid w:val="009E311D"/>
    <w:rsid w:val="00A25821"/>
    <w:rsid w:val="00A4780B"/>
    <w:rsid w:val="00A51961"/>
    <w:rsid w:val="00A529CC"/>
    <w:rsid w:val="00A52B5E"/>
    <w:rsid w:val="00A543AE"/>
    <w:rsid w:val="00A61D75"/>
    <w:rsid w:val="00A7276B"/>
    <w:rsid w:val="00B107B0"/>
    <w:rsid w:val="00B148E4"/>
    <w:rsid w:val="00B17A08"/>
    <w:rsid w:val="00B35E95"/>
    <w:rsid w:val="00B36FDF"/>
    <w:rsid w:val="00B57DE6"/>
    <w:rsid w:val="00B823E4"/>
    <w:rsid w:val="00BB454C"/>
    <w:rsid w:val="00C076E1"/>
    <w:rsid w:val="00C32DF0"/>
    <w:rsid w:val="00C8162D"/>
    <w:rsid w:val="00C85FB4"/>
    <w:rsid w:val="00C8796C"/>
    <w:rsid w:val="00CC0997"/>
    <w:rsid w:val="00D11454"/>
    <w:rsid w:val="00D33386"/>
    <w:rsid w:val="00D726FB"/>
    <w:rsid w:val="00D83A55"/>
    <w:rsid w:val="00DA6CD8"/>
    <w:rsid w:val="00DE19AB"/>
    <w:rsid w:val="00E2732E"/>
    <w:rsid w:val="00E65822"/>
    <w:rsid w:val="00ED01A8"/>
    <w:rsid w:val="00ED7E31"/>
    <w:rsid w:val="00F0280F"/>
    <w:rsid w:val="00F2242C"/>
    <w:rsid w:val="00F406FF"/>
    <w:rsid w:val="00FE2714"/>
    <w:rsid w:val="00FF7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C7E8D3"/>
  <w15:docId w15:val="{3B87ACAE-27D0-4748-9533-3D2501CEF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C656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625"/>
  </w:style>
  <w:style w:type="paragraph" w:styleId="Footer">
    <w:name w:val="footer"/>
    <w:basedOn w:val="Normal"/>
    <w:link w:val="FooterChar"/>
    <w:uiPriority w:val="99"/>
    <w:unhideWhenUsed/>
    <w:rsid w:val="00C656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5625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PlaceholderText">
    <w:name w:val="Placeholder Text"/>
    <w:basedOn w:val="DefaultParagraphFont"/>
    <w:uiPriority w:val="99"/>
    <w:semiHidden/>
    <w:rsid w:val="004D3B3F"/>
    <w:rPr>
      <w:color w:val="808080"/>
    </w:rPr>
  </w:style>
  <w:style w:type="character" w:styleId="Emphasis">
    <w:name w:val="Emphasis"/>
    <w:basedOn w:val="DefaultParagraphFont"/>
    <w:uiPriority w:val="20"/>
    <w:qFormat/>
    <w:rsid w:val="00594211"/>
    <w:rPr>
      <w:i/>
      <w:iCs/>
    </w:rPr>
  </w:style>
  <w:style w:type="character" w:styleId="Strong">
    <w:name w:val="Strong"/>
    <w:basedOn w:val="DefaultParagraphFont"/>
    <w:uiPriority w:val="22"/>
    <w:qFormat/>
    <w:rsid w:val="00594211"/>
    <w:rPr>
      <w:b/>
      <w:bCs/>
    </w:rPr>
  </w:style>
  <w:style w:type="character" w:customStyle="1" w:styleId="Style1">
    <w:name w:val="Style1"/>
    <w:basedOn w:val="DefaultParagraphFont"/>
    <w:uiPriority w:val="1"/>
    <w:rsid w:val="00B17A08"/>
    <w:rPr>
      <w:b/>
      <w:i/>
      <w:sz w:val="24"/>
    </w:rPr>
  </w:style>
  <w:style w:type="table" w:styleId="TableGrid">
    <w:name w:val="Table Grid"/>
    <w:basedOn w:val="TableNormal"/>
    <w:uiPriority w:val="39"/>
    <w:rsid w:val="00DA6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800CA0E25DC413EA900F9AE77086C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A5CD11-A86E-46DE-97FB-AAA007656119}"/>
      </w:docPartPr>
      <w:docPartBody>
        <w:p w:rsidR="00683A48" w:rsidRDefault="0026623E" w:rsidP="0026623E">
          <w:pPr>
            <w:pStyle w:val="9800CA0E25DC413EA900F9AE77086C201"/>
          </w:pPr>
          <w:r w:rsidRPr="00D65A10">
            <w:rPr>
              <w:rStyle w:val="PlaceholderText"/>
            </w:rPr>
            <w:t>Choose an item.</w:t>
          </w:r>
        </w:p>
      </w:docPartBody>
    </w:docPart>
    <w:docPart>
      <w:docPartPr>
        <w:name w:val="B1B93EEEE41E4A2897D9207AB8904D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CFBE3E-1D27-4C94-BDE3-99D25B4587CD}"/>
      </w:docPartPr>
      <w:docPartBody>
        <w:p w:rsidR="00683A48" w:rsidRDefault="0026623E" w:rsidP="0026623E">
          <w:pPr>
            <w:pStyle w:val="B1B93EEEE41E4A2897D9207AB8904D831"/>
          </w:pPr>
          <w:r>
            <w:rPr>
              <w:rStyle w:val="PlaceholderText"/>
            </w:rPr>
            <w:t>Enter a decimal amount</w:t>
          </w:r>
        </w:p>
      </w:docPartBody>
    </w:docPart>
    <w:docPart>
      <w:docPartPr>
        <w:name w:val="F59662BAEF204799917B3C1359B6CA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A27873-42CC-4F45-9619-5CFE6F056A38}"/>
      </w:docPartPr>
      <w:docPartBody>
        <w:p w:rsidR="00683A48" w:rsidRDefault="0026623E" w:rsidP="0026623E">
          <w:pPr>
            <w:pStyle w:val="F59662BAEF204799917B3C1359B6CA871"/>
          </w:pPr>
          <w:r w:rsidRPr="00D65A10">
            <w:rPr>
              <w:rStyle w:val="PlaceholderText"/>
            </w:rPr>
            <w:t>Click or tap to enter a date.</w:t>
          </w:r>
        </w:p>
      </w:docPartBody>
    </w:docPart>
    <w:docPart>
      <w:docPartPr>
        <w:name w:val="8464C26C18A94879B70C2A23E50808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CD2FBB-C665-4846-BA10-FE5A78941040}"/>
      </w:docPartPr>
      <w:docPartBody>
        <w:p w:rsidR="00683A48" w:rsidRDefault="0026623E" w:rsidP="0026623E">
          <w:pPr>
            <w:pStyle w:val="8464C26C18A94879B70C2A23E508085E1"/>
          </w:pPr>
          <w:r>
            <w:rPr>
              <w:rStyle w:val="PlaceholderText"/>
            </w:rPr>
            <w:t xml:space="preserve">Enter the location where this event was held. </w:t>
          </w:r>
        </w:p>
      </w:docPartBody>
    </w:docPart>
    <w:docPart>
      <w:docPartPr>
        <w:name w:val="2E8A82871112484190BD6C467438CE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2AE4A5-3405-4D3A-8EFC-C6C921E28C6C}"/>
      </w:docPartPr>
      <w:docPartBody>
        <w:p w:rsidR="00683A48" w:rsidRDefault="0026623E" w:rsidP="0026623E">
          <w:pPr>
            <w:pStyle w:val="2E8A82871112484190BD6C467438CE581"/>
          </w:pPr>
          <w:r w:rsidRPr="00D65A10">
            <w:rPr>
              <w:rStyle w:val="PlaceholderText"/>
            </w:rPr>
            <w:t>Click or tap to enter a date.</w:t>
          </w:r>
        </w:p>
      </w:docPartBody>
    </w:docPart>
    <w:docPart>
      <w:docPartPr>
        <w:name w:val="D0DC2822142A4CF6BA939FF64B7D7D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DD6287-5CD7-4734-96F6-DE5AD3E066A4}"/>
      </w:docPartPr>
      <w:docPartBody>
        <w:p w:rsidR="00683A48" w:rsidRDefault="0026623E" w:rsidP="0026623E">
          <w:pPr>
            <w:pStyle w:val="D0DC2822142A4CF6BA939FF64B7D7DEF1"/>
          </w:pPr>
          <w:r>
            <w:rPr>
              <w:rStyle w:val="PlaceholderText"/>
            </w:rPr>
            <w:t>…E</w:t>
          </w:r>
          <w:r w:rsidRPr="00F821FC">
            <w:rPr>
              <w:rStyle w:val="PlaceholderText"/>
            </w:rPr>
            <w:t xml:space="preserve">nter </w:t>
          </w:r>
          <w:r>
            <w:rPr>
              <w:rStyle w:val="PlaceholderText"/>
            </w:rPr>
            <w:t xml:space="preserve">a brief </w:t>
          </w:r>
          <w:bookmarkStart w:id="0" w:name="_Hlk75954009"/>
          <w:r>
            <w:rPr>
              <w:rStyle w:val="PlaceholderText"/>
            </w:rPr>
            <w:t xml:space="preserve">description </w:t>
          </w:r>
          <w:bookmarkEnd w:id="0"/>
          <w:r>
            <w:rPr>
              <w:rStyle w:val="PlaceholderText"/>
            </w:rPr>
            <w:t>of the event/program</w:t>
          </w:r>
          <w:r w:rsidRPr="00F821FC">
            <w:rPr>
              <w:rStyle w:val="PlaceholderText"/>
            </w:rPr>
            <w:t>.</w:t>
          </w:r>
        </w:p>
      </w:docPartBody>
    </w:docPart>
    <w:docPart>
      <w:docPartPr>
        <w:name w:val="4732B786CD904A4B9F9976DF18FC2D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693F94-B9B4-44CA-BA68-DCBDD5B2282A}"/>
      </w:docPartPr>
      <w:docPartBody>
        <w:p w:rsidR="00683A48" w:rsidRDefault="0026623E" w:rsidP="0026623E">
          <w:pPr>
            <w:pStyle w:val="4732B786CD904A4B9F9976DF18FC2D251"/>
          </w:pPr>
          <w:r>
            <w:rPr>
              <w:rStyle w:val="PlaceholderText"/>
            </w:rPr>
            <w:t>Enter the goal of the event/program.</w:t>
          </w:r>
        </w:p>
      </w:docPartBody>
    </w:docPart>
    <w:docPart>
      <w:docPartPr>
        <w:name w:val="C883B8508E354CC7B3D8BFBF9B1114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B6538A-1F64-441C-BE1D-7F3886ED5987}"/>
      </w:docPartPr>
      <w:docPartBody>
        <w:p w:rsidR="00683A48" w:rsidRDefault="0026623E" w:rsidP="0026623E">
          <w:pPr>
            <w:pStyle w:val="C883B8508E354CC7B3D8BFBF9B1114F21"/>
          </w:pPr>
          <w:r w:rsidRPr="00D65A10">
            <w:rPr>
              <w:rStyle w:val="PlaceholderText"/>
            </w:rPr>
            <w:t>Choose an item.</w:t>
          </w:r>
        </w:p>
      </w:docPartBody>
    </w:docPart>
    <w:docPart>
      <w:docPartPr>
        <w:name w:val="571FC0317D074E84B3D119C715FC22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859812-32D1-4CEF-B2C0-D20F1373F502}"/>
      </w:docPartPr>
      <w:docPartBody>
        <w:p w:rsidR="00683A48" w:rsidRDefault="0026623E" w:rsidP="0026623E">
          <w:pPr>
            <w:pStyle w:val="571FC0317D074E84B3D119C715FC22701"/>
          </w:pPr>
          <w:r w:rsidRPr="00D65A10">
            <w:rPr>
              <w:rStyle w:val="PlaceholderText"/>
            </w:rPr>
            <w:t>Choose an item.</w:t>
          </w:r>
        </w:p>
      </w:docPartBody>
    </w:docPart>
    <w:docPart>
      <w:docPartPr>
        <w:name w:val="511656B13BCE45B2BB9AACA2831159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CEBFFB-7CA8-499B-8A1F-51DD909F99B7}"/>
      </w:docPartPr>
      <w:docPartBody>
        <w:p w:rsidR="00683A48" w:rsidRDefault="0026623E" w:rsidP="0026623E">
          <w:pPr>
            <w:pStyle w:val="511656B13BCE45B2BB9AACA2831159F21"/>
          </w:pPr>
          <w:r>
            <w:rPr>
              <w:rStyle w:val="PlaceholderText"/>
            </w:rPr>
            <w:t>Enter amount.</w:t>
          </w:r>
        </w:p>
      </w:docPartBody>
    </w:docPart>
    <w:docPart>
      <w:docPartPr>
        <w:name w:val="D76F73584A3741718B5B030F665EC4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8A96E9-4846-48D1-9E38-A6E05D3FBC78}"/>
      </w:docPartPr>
      <w:docPartBody>
        <w:p w:rsidR="00683A48" w:rsidRDefault="0026623E" w:rsidP="0026623E">
          <w:pPr>
            <w:pStyle w:val="D76F73584A3741718B5B030F665EC4B31"/>
          </w:pPr>
          <w:r>
            <w:rPr>
              <w:rStyle w:val="PlaceholderText"/>
            </w:rPr>
            <w:t>#</w:t>
          </w:r>
        </w:p>
      </w:docPartBody>
    </w:docPart>
    <w:docPart>
      <w:docPartPr>
        <w:name w:val="EC46D414D3DF433BBA90D0FC77A454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18CAF4-A91D-42B5-AA81-CFFC241FCA30}"/>
      </w:docPartPr>
      <w:docPartBody>
        <w:p w:rsidR="00683A48" w:rsidRDefault="0026623E" w:rsidP="0026623E">
          <w:pPr>
            <w:pStyle w:val="EC46D414D3DF433BBA90D0FC77A454BA1"/>
          </w:pPr>
          <w:r>
            <w:rPr>
              <w:rStyle w:val="PlaceholderText"/>
            </w:rPr>
            <w:t>#</w:t>
          </w:r>
        </w:p>
      </w:docPartBody>
    </w:docPart>
    <w:docPart>
      <w:docPartPr>
        <w:name w:val="A6AA25BD9B1C4BD68476EB1F9DE070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A002C9-B31F-4518-839E-7DB5E5FB86F2}"/>
      </w:docPartPr>
      <w:docPartBody>
        <w:p w:rsidR="00683A48" w:rsidRDefault="0026623E" w:rsidP="0026623E">
          <w:pPr>
            <w:pStyle w:val="A6AA25BD9B1C4BD68476EB1F9DE070071"/>
          </w:pPr>
          <w:r w:rsidRPr="00D65A10">
            <w:rPr>
              <w:rStyle w:val="PlaceholderText"/>
            </w:rPr>
            <w:t>Choose an item.</w:t>
          </w:r>
        </w:p>
      </w:docPartBody>
    </w:docPart>
    <w:docPart>
      <w:docPartPr>
        <w:name w:val="8E307C5B58104B6891B9AF2E617317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2F63AA-DA65-43E3-A546-2E09D6EFE745}"/>
      </w:docPartPr>
      <w:docPartBody>
        <w:p w:rsidR="00683A48" w:rsidRDefault="0026623E" w:rsidP="0026623E">
          <w:pPr>
            <w:pStyle w:val="8E307C5B58104B6891B9AF2E6173177F1"/>
          </w:pPr>
          <w:r w:rsidRPr="00D65A10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990"/>
    <w:rsid w:val="001E1990"/>
    <w:rsid w:val="0026623E"/>
    <w:rsid w:val="00683A48"/>
    <w:rsid w:val="00AE4990"/>
    <w:rsid w:val="00C50C04"/>
    <w:rsid w:val="00EE0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6623E"/>
    <w:rPr>
      <w:color w:val="808080"/>
    </w:rPr>
  </w:style>
  <w:style w:type="paragraph" w:customStyle="1" w:styleId="9800CA0E25DC413EA900F9AE77086C201">
    <w:name w:val="9800CA0E25DC413EA900F9AE77086C201"/>
    <w:rsid w:val="0026623E"/>
    <w:rPr>
      <w:rFonts w:ascii="Calibri" w:eastAsia="Calibri" w:hAnsi="Calibri" w:cs="Calibri"/>
    </w:rPr>
  </w:style>
  <w:style w:type="paragraph" w:customStyle="1" w:styleId="B1B93EEEE41E4A2897D9207AB8904D831">
    <w:name w:val="B1B93EEEE41E4A2897D9207AB8904D831"/>
    <w:rsid w:val="0026623E"/>
    <w:rPr>
      <w:rFonts w:ascii="Calibri" w:eastAsia="Calibri" w:hAnsi="Calibri" w:cs="Calibri"/>
    </w:rPr>
  </w:style>
  <w:style w:type="paragraph" w:customStyle="1" w:styleId="F59662BAEF204799917B3C1359B6CA871">
    <w:name w:val="F59662BAEF204799917B3C1359B6CA871"/>
    <w:rsid w:val="0026623E"/>
    <w:rPr>
      <w:rFonts w:ascii="Calibri" w:eastAsia="Calibri" w:hAnsi="Calibri" w:cs="Calibri"/>
    </w:rPr>
  </w:style>
  <w:style w:type="paragraph" w:customStyle="1" w:styleId="8464C26C18A94879B70C2A23E508085E1">
    <w:name w:val="8464C26C18A94879B70C2A23E508085E1"/>
    <w:rsid w:val="0026623E"/>
    <w:rPr>
      <w:rFonts w:ascii="Calibri" w:eastAsia="Calibri" w:hAnsi="Calibri" w:cs="Calibri"/>
    </w:rPr>
  </w:style>
  <w:style w:type="paragraph" w:customStyle="1" w:styleId="2E8A82871112484190BD6C467438CE581">
    <w:name w:val="2E8A82871112484190BD6C467438CE581"/>
    <w:rsid w:val="0026623E"/>
    <w:rPr>
      <w:rFonts w:ascii="Calibri" w:eastAsia="Calibri" w:hAnsi="Calibri" w:cs="Calibri"/>
    </w:rPr>
  </w:style>
  <w:style w:type="paragraph" w:customStyle="1" w:styleId="D0DC2822142A4CF6BA939FF64B7D7DEF1">
    <w:name w:val="D0DC2822142A4CF6BA939FF64B7D7DEF1"/>
    <w:rsid w:val="0026623E"/>
    <w:rPr>
      <w:rFonts w:ascii="Calibri" w:eastAsia="Calibri" w:hAnsi="Calibri" w:cs="Calibri"/>
    </w:rPr>
  </w:style>
  <w:style w:type="paragraph" w:customStyle="1" w:styleId="4732B786CD904A4B9F9976DF18FC2D251">
    <w:name w:val="4732B786CD904A4B9F9976DF18FC2D251"/>
    <w:rsid w:val="0026623E"/>
    <w:rPr>
      <w:rFonts w:ascii="Calibri" w:eastAsia="Calibri" w:hAnsi="Calibri" w:cs="Calibri"/>
    </w:rPr>
  </w:style>
  <w:style w:type="paragraph" w:customStyle="1" w:styleId="C883B8508E354CC7B3D8BFBF9B1114F21">
    <w:name w:val="C883B8508E354CC7B3D8BFBF9B1114F21"/>
    <w:rsid w:val="0026623E"/>
    <w:rPr>
      <w:rFonts w:ascii="Calibri" w:eastAsia="Calibri" w:hAnsi="Calibri" w:cs="Calibri"/>
    </w:rPr>
  </w:style>
  <w:style w:type="paragraph" w:customStyle="1" w:styleId="571FC0317D074E84B3D119C715FC22701">
    <w:name w:val="571FC0317D074E84B3D119C715FC22701"/>
    <w:rsid w:val="0026623E"/>
    <w:rPr>
      <w:rFonts w:ascii="Calibri" w:eastAsia="Calibri" w:hAnsi="Calibri" w:cs="Calibri"/>
    </w:rPr>
  </w:style>
  <w:style w:type="paragraph" w:customStyle="1" w:styleId="511656B13BCE45B2BB9AACA2831159F21">
    <w:name w:val="511656B13BCE45B2BB9AACA2831159F21"/>
    <w:rsid w:val="0026623E"/>
    <w:rPr>
      <w:rFonts w:ascii="Calibri" w:eastAsia="Calibri" w:hAnsi="Calibri" w:cs="Calibri"/>
    </w:rPr>
  </w:style>
  <w:style w:type="paragraph" w:customStyle="1" w:styleId="D76F73584A3741718B5B030F665EC4B31">
    <w:name w:val="D76F73584A3741718B5B030F665EC4B31"/>
    <w:rsid w:val="0026623E"/>
    <w:rPr>
      <w:rFonts w:ascii="Calibri" w:eastAsia="Calibri" w:hAnsi="Calibri" w:cs="Calibri"/>
    </w:rPr>
  </w:style>
  <w:style w:type="paragraph" w:customStyle="1" w:styleId="EC46D414D3DF433BBA90D0FC77A454BA1">
    <w:name w:val="EC46D414D3DF433BBA90D0FC77A454BA1"/>
    <w:rsid w:val="0026623E"/>
    <w:rPr>
      <w:rFonts w:ascii="Calibri" w:eastAsia="Calibri" w:hAnsi="Calibri" w:cs="Calibri"/>
    </w:rPr>
  </w:style>
  <w:style w:type="paragraph" w:customStyle="1" w:styleId="A6AA25BD9B1C4BD68476EB1F9DE070071">
    <w:name w:val="A6AA25BD9B1C4BD68476EB1F9DE070071"/>
    <w:rsid w:val="0026623E"/>
    <w:rPr>
      <w:rFonts w:ascii="Calibri" w:eastAsia="Calibri" w:hAnsi="Calibri" w:cs="Calibri"/>
    </w:rPr>
  </w:style>
  <w:style w:type="paragraph" w:customStyle="1" w:styleId="8E307C5B58104B6891B9AF2E6173177F1">
    <w:name w:val="8E307C5B58104B6891B9AF2E6173177F1"/>
    <w:rsid w:val="0026623E"/>
    <w:rPr>
      <w:rFonts w:ascii="Calibri" w:eastAsia="Calibri" w:hAnsi="Calibri" w:cs="Calibri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KdPgcc5TAgQD1JNhbpY3IGZgwgw==">AMUW2mUdcERLMxyY/5yBwlY4ubVTeaTt7Sj84TtfHXIMc2NRh1wnCS8R6uoODYQ3pxU/r5Wz4Qog5UykVBYwZhsqQQuLld6ztgTvEHOZLHZBNKk6PFUHeIBUjrC8nWPP7+YVR/rviaMz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uncg-fall_kick_off-chapter_report.docx</Template>
  <TotalTime>4</TotalTime>
  <Pages>1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Ahmad Joyner</dc:creator>
  <cp:lastModifiedBy>Ahmad Joyner</cp:lastModifiedBy>
  <cp:revision>2</cp:revision>
  <cp:lastPrinted>2021-06-06T15:06:00Z</cp:lastPrinted>
  <dcterms:created xsi:type="dcterms:W3CDTF">2021-08-30T22:49:00Z</dcterms:created>
  <dcterms:modified xsi:type="dcterms:W3CDTF">2021-08-30T22:49:00Z</dcterms:modified>
</cp:coreProperties>
</file>